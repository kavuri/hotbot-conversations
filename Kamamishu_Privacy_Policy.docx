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28AC4" w14:textId="77777777" w:rsidR="00774F0C" w:rsidRPr="008047AA" w:rsidRDefault="00820835">
      <w:pPr>
        <w:pStyle w:val="Title"/>
        <w:rPr>
          <w:lang w:val="da-DK"/>
        </w:rPr>
      </w:pPr>
      <w:r>
        <w:rPr>
          <w:noProof/>
          <w:lang w:eastAsia="en-GB" w:bidi="te-IN"/>
        </w:rPr>
        <w:drawing>
          <wp:inline distT="0" distB="0" distL="0" distR="0" wp14:anchorId="49B032EF" wp14:editId="079EDEB5">
            <wp:extent cx="554736" cy="55473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736" cy="554736"/>
                    </a:xfrm>
                    <a:prstGeom prst="rect">
                      <a:avLst/>
                    </a:prstGeom>
                  </pic:spPr>
                </pic:pic>
              </a:graphicData>
            </a:graphic>
          </wp:inline>
        </w:drawing>
      </w:r>
      <w:r>
        <w:t xml:space="preserve"> Kamamishu.com</w:t>
      </w:r>
    </w:p>
    <w:p w14:paraId="5F722B3C" w14:textId="77777777" w:rsidR="00774F0C" w:rsidRDefault="00820835">
      <w:pPr>
        <w:pStyle w:val="Heading1"/>
      </w:pPr>
      <w:r>
        <w:t>Privacy Policy</w:t>
      </w:r>
    </w:p>
    <w:p w14:paraId="39F1992E" w14:textId="77777777" w:rsidR="00820835" w:rsidRPr="00820835" w:rsidRDefault="00820835" w:rsidP="00820835">
      <w:pPr>
        <w:spacing w:after="0" w:line="240" w:lineRule="auto"/>
      </w:pPr>
      <w:r w:rsidRPr="00820835">
        <w:t>Last modified: August 2, 2017</w:t>
      </w:r>
    </w:p>
    <w:p w14:paraId="048E4FA8" w14:textId="77777777" w:rsidR="00820835" w:rsidRPr="00820835" w:rsidRDefault="00820835" w:rsidP="00820835"/>
    <w:p w14:paraId="6292A09E" w14:textId="77777777" w:rsidR="00A278E3" w:rsidRPr="00204175" w:rsidRDefault="00A278E3" w:rsidP="00A278E3">
      <w:pPr>
        <w:jc w:val="both"/>
      </w:pPr>
      <w:r w:rsidRPr="00204175">
        <w:t>This privacy policy has been compiled to better serve those who are concerned with how their 'Personally Identifiable Information' (PII) is being used online. PII, as described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14:paraId="2E28BD45" w14:textId="77777777" w:rsidR="0063752D" w:rsidRPr="00204175" w:rsidRDefault="0063752D" w:rsidP="0063752D">
      <w:pPr>
        <w:pStyle w:val="Heading2"/>
      </w:pPr>
      <w:r w:rsidRPr="0063752D">
        <w:t>What personal information do we collect from the people that visit our blog, website or app?</w:t>
      </w:r>
    </w:p>
    <w:p w14:paraId="6BF1BACF" w14:textId="77777777" w:rsidR="0063752D" w:rsidRPr="00204175" w:rsidRDefault="0063752D" w:rsidP="0063752D">
      <w:pPr>
        <w:jc w:val="both"/>
      </w:pPr>
      <w:r w:rsidRPr="00204175">
        <w:t>When ordering or registering on our site, as appropriate, you may be asked to enter your name, email address or other details to help you with your experience.</w:t>
      </w:r>
    </w:p>
    <w:p w14:paraId="339880A0" w14:textId="77777777" w:rsidR="0063752D" w:rsidRPr="00204175" w:rsidRDefault="0063752D" w:rsidP="0063752D">
      <w:pPr>
        <w:pStyle w:val="Heading2"/>
      </w:pPr>
      <w:r w:rsidRPr="0063752D">
        <w:t>When do we collect information?</w:t>
      </w:r>
    </w:p>
    <w:p w14:paraId="7C8B437A" w14:textId="77777777" w:rsidR="0063752D" w:rsidRPr="00204175" w:rsidRDefault="0063752D" w:rsidP="0063752D">
      <w:pPr>
        <w:jc w:val="both"/>
      </w:pPr>
      <w:r w:rsidRPr="00204175">
        <w:t>We collect information from you when you register on our site or enter information on our site.</w:t>
      </w:r>
    </w:p>
    <w:p w14:paraId="05A898DC" w14:textId="77777777" w:rsidR="0063752D" w:rsidRPr="00204175" w:rsidRDefault="0063752D" w:rsidP="0063752D">
      <w:pPr>
        <w:spacing w:after="240"/>
        <w:jc w:val="both"/>
      </w:pPr>
    </w:p>
    <w:p w14:paraId="2FFCD503" w14:textId="77777777" w:rsidR="0063752D" w:rsidRPr="00204175" w:rsidRDefault="0063752D" w:rsidP="0063752D">
      <w:pPr>
        <w:pStyle w:val="Heading2"/>
      </w:pPr>
      <w:r w:rsidRPr="0063752D">
        <w:t>How do we use your information?</w:t>
      </w:r>
    </w:p>
    <w:p w14:paraId="1184AA8F" w14:textId="77777777" w:rsidR="0063752D" w:rsidRPr="00204175" w:rsidRDefault="0063752D" w:rsidP="0063752D">
      <w:pPr>
        <w:spacing w:after="240"/>
        <w:jc w:val="both"/>
      </w:pPr>
      <w:r w:rsidRPr="00204175">
        <w:t>We may use the information we collect from you when you register, make a purchase, sign up for our newsletter, respond to a survey or marketing communication, surf the website, or use certain other site features in the following ways:</w:t>
      </w:r>
    </w:p>
    <w:p w14:paraId="298FFAF4" w14:textId="77777777" w:rsidR="0063752D" w:rsidRPr="00204175" w:rsidRDefault="0063752D" w:rsidP="0063752D">
      <w:pPr>
        <w:jc w:val="both"/>
      </w:pPr>
      <w:r w:rsidRPr="00204175">
        <w:t>      </w:t>
      </w:r>
      <w:r w:rsidRPr="0063752D">
        <w:t>•</w:t>
      </w:r>
      <w:r w:rsidRPr="00204175">
        <w:t> To personalize your experience and to allow us to deliver the type of content and product offerings in which you are most interested.</w:t>
      </w:r>
    </w:p>
    <w:p w14:paraId="139B35AA" w14:textId="77777777" w:rsidR="0063752D" w:rsidRPr="00204175" w:rsidRDefault="0063752D" w:rsidP="0063752D">
      <w:pPr>
        <w:jc w:val="both"/>
      </w:pPr>
      <w:r w:rsidRPr="00204175">
        <w:t>      </w:t>
      </w:r>
      <w:r w:rsidRPr="0063752D">
        <w:t>•</w:t>
      </w:r>
      <w:r w:rsidRPr="00204175">
        <w:t> To allow us to better service you in responding to your customer service requests.</w:t>
      </w:r>
    </w:p>
    <w:p w14:paraId="44667820" w14:textId="77777777" w:rsidR="0063752D" w:rsidRPr="00204175" w:rsidRDefault="0063752D" w:rsidP="0063752D">
      <w:pPr>
        <w:pStyle w:val="Heading2"/>
      </w:pPr>
      <w:r w:rsidRPr="0063752D">
        <w:t>How do we protect your information?</w:t>
      </w:r>
    </w:p>
    <w:p w14:paraId="2A1B3466" w14:textId="77777777" w:rsidR="0063752D" w:rsidRPr="00204175" w:rsidRDefault="0063752D" w:rsidP="0063752D">
      <w:pPr>
        <w:jc w:val="both"/>
      </w:pPr>
      <w:r w:rsidRPr="00204175">
        <w:t>We do not use vulnerability scanning and/or scanning to PCI standards.</w:t>
      </w:r>
    </w:p>
    <w:p w14:paraId="70B5FF8C" w14:textId="77777777" w:rsidR="0063752D" w:rsidRPr="00204175" w:rsidRDefault="0063752D" w:rsidP="0063752D">
      <w:pPr>
        <w:jc w:val="both"/>
      </w:pPr>
      <w:r w:rsidRPr="00204175">
        <w:t>We only provide articles and information. We never ask for credit card numbers.</w:t>
      </w:r>
    </w:p>
    <w:p w14:paraId="11199D8A" w14:textId="77777777" w:rsidR="0063752D" w:rsidRPr="00204175" w:rsidRDefault="0063752D" w:rsidP="0063752D">
      <w:pPr>
        <w:spacing w:after="240"/>
        <w:jc w:val="both"/>
      </w:pPr>
      <w:r w:rsidRPr="00204175">
        <w:t>We do not use Malware Scanning.</w:t>
      </w:r>
    </w:p>
    <w:p w14:paraId="1EBD7E64" w14:textId="77777777" w:rsidR="0063752D" w:rsidRPr="00204175" w:rsidRDefault="0063752D" w:rsidP="0063752D">
      <w:pPr>
        <w:jc w:val="both"/>
      </w:pPr>
      <w:r w:rsidRPr="00204175">
        <w:lastRenderedPageBreak/>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14:paraId="66A69233" w14:textId="77777777" w:rsidR="0063752D" w:rsidRPr="00204175" w:rsidRDefault="0063752D" w:rsidP="0063752D">
      <w:pPr>
        <w:jc w:val="both"/>
      </w:pPr>
      <w:r w:rsidRPr="00204175">
        <w:t>We implement a variety of security measures when a user places an order enters, submits, or accesses their information to maintain the safety of your personal information.</w:t>
      </w:r>
    </w:p>
    <w:p w14:paraId="1F43A07F" w14:textId="77777777" w:rsidR="0063752D" w:rsidRPr="00204175" w:rsidRDefault="0063752D" w:rsidP="0063752D">
      <w:pPr>
        <w:jc w:val="both"/>
      </w:pPr>
      <w:r w:rsidRPr="00204175">
        <w:t>All transactions are processed through a gateway provider and are not stored or processed on our servers.</w:t>
      </w:r>
    </w:p>
    <w:p w14:paraId="0070E62E" w14:textId="77777777" w:rsidR="0063752D" w:rsidRPr="00204175" w:rsidRDefault="0063752D" w:rsidP="0063752D">
      <w:pPr>
        <w:pStyle w:val="Heading2"/>
      </w:pPr>
      <w:r w:rsidRPr="0063752D">
        <w:t>Do we use 'cookies'?</w:t>
      </w:r>
    </w:p>
    <w:p w14:paraId="063B357A" w14:textId="77777777" w:rsidR="0063752D" w:rsidRPr="00204175" w:rsidRDefault="0063752D" w:rsidP="0063752D">
      <w:pPr>
        <w:jc w:val="both"/>
      </w:pPr>
      <w:r w:rsidRPr="00204175">
        <w:t>We do not use cookies for tracking purposes</w:t>
      </w:r>
    </w:p>
    <w:p w14:paraId="287F36BB" w14:textId="77777777" w:rsidR="0063752D" w:rsidRPr="00204175" w:rsidRDefault="0063752D" w:rsidP="0063752D">
      <w:pPr>
        <w:jc w:val="both"/>
      </w:pPr>
      <w:r w:rsidRPr="00204175">
        <w:br/>
        <w:t>You can choose to have your computer warn you each time a cookie is being sent, or you can choose to turn off all cookies. You do this through your browser settings. Since browser is a little different, look at your browser's Help Menu to learn the correct way to modify your cookies.</w:t>
      </w:r>
    </w:p>
    <w:p w14:paraId="336365C1" w14:textId="77777777" w:rsidR="0063752D" w:rsidRPr="00204175" w:rsidRDefault="0063752D" w:rsidP="0063752D">
      <w:pPr>
        <w:jc w:val="both"/>
      </w:pPr>
      <w:r w:rsidRPr="00204175">
        <w:t xml:space="preserve">If you turn cookies off, Some of the features that make your site experience more efficient may not function </w:t>
      </w:r>
      <w:proofErr w:type="spellStart"/>
      <w:proofErr w:type="gramStart"/>
      <w:r w:rsidRPr="00204175">
        <w:t>properly.that</w:t>
      </w:r>
      <w:proofErr w:type="spellEnd"/>
      <w:proofErr w:type="gramEnd"/>
      <w:r w:rsidRPr="00204175">
        <w:t xml:space="preserve"> make your site experience more efficient and may not function properly.</w:t>
      </w:r>
    </w:p>
    <w:p w14:paraId="0743720C" w14:textId="77777777" w:rsidR="0063752D" w:rsidRPr="00204175" w:rsidRDefault="0063752D" w:rsidP="0063752D">
      <w:pPr>
        <w:pStyle w:val="Heading2"/>
      </w:pPr>
      <w:r w:rsidRPr="0063752D">
        <w:t>Third-party disclosure</w:t>
      </w:r>
    </w:p>
    <w:p w14:paraId="417AF8C9" w14:textId="77777777" w:rsidR="0063752D" w:rsidRPr="00204175" w:rsidRDefault="0063752D" w:rsidP="0063752D">
      <w:pPr>
        <w:jc w:val="both"/>
      </w:pPr>
      <w:r w:rsidRPr="00204175">
        <w:t>We do not sell, trade, or otherwise transfer to outside parties your Personally Identifiable Information.</w:t>
      </w:r>
    </w:p>
    <w:p w14:paraId="25A6FE9E" w14:textId="77777777" w:rsidR="0063752D" w:rsidRPr="00204175" w:rsidRDefault="0063752D" w:rsidP="0063752D">
      <w:pPr>
        <w:pStyle w:val="Heading2"/>
      </w:pPr>
      <w:r w:rsidRPr="0063752D">
        <w:t>Third-party links</w:t>
      </w:r>
    </w:p>
    <w:p w14:paraId="1282A90D" w14:textId="77777777" w:rsidR="0063752D" w:rsidRPr="00204175" w:rsidRDefault="0063752D" w:rsidP="0063752D">
      <w:pPr>
        <w:jc w:val="both"/>
      </w:pPr>
      <w:r w:rsidRPr="00204175">
        <w:t>We do not include or offer third-party products or services on our website.</w:t>
      </w:r>
    </w:p>
    <w:p w14:paraId="399C0D4C" w14:textId="77777777" w:rsidR="0063752D" w:rsidRPr="00204175" w:rsidRDefault="0063752D" w:rsidP="0063752D">
      <w:pPr>
        <w:pStyle w:val="Heading2"/>
      </w:pPr>
      <w:r w:rsidRPr="0063752D">
        <w:t>Google</w:t>
      </w:r>
    </w:p>
    <w:p w14:paraId="32B6F194" w14:textId="77777777" w:rsidR="0063752D" w:rsidRPr="00204175" w:rsidRDefault="0063752D" w:rsidP="0063752D">
      <w:pPr>
        <w:spacing w:after="240"/>
        <w:jc w:val="both"/>
      </w:pPr>
      <w:r w:rsidRPr="00204175">
        <w:t>Google's advertising requirements can be summed up by Google's Advertising Principles. They are put in place to provide a positive experience for users. https://support.google.com/adwordspolicy/answer/1316548?hl=en </w:t>
      </w:r>
    </w:p>
    <w:p w14:paraId="2F5E93DB" w14:textId="77777777" w:rsidR="0063752D" w:rsidRPr="00204175" w:rsidRDefault="0063752D" w:rsidP="0063752D">
      <w:pPr>
        <w:jc w:val="both"/>
      </w:pPr>
      <w:r w:rsidRPr="00204175">
        <w:t>We have not enabled Google AdSense on our site but we may do so in the future.</w:t>
      </w:r>
    </w:p>
    <w:p w14:paraId="5A5B1146" w14:textId="77777777" w:rsidR="0063752D" w:rsidRPr="00204175" w:rsidRDefault="0063752D" w:rsidP="0063752D">
      <w:pPr>
        <w:pStyle w:val="Heading2"/>
      </w:pPr>
      <w:r w:rsidRPr="0063752D">
        <w:t>California Online Privacy Protection Act</w:t>
      </w:r>
    </w:p>
    <w:p w14:paraId="72B286AA" w14:textId="77777777" w:rsidR="0063752D" w:rsidRPr="00204175" w:rsidRDefault="0063752D" w:rsidP="0063752D">
      <w:pPr>
        <w:jc w:val="both"/>
      </w:pPr>
      <w:proofErr w:type="spellStart"/>
      <w:r w:rsidRPr="00204175">
        <w:t>CalOPPA</w:t>
      </w:r>
      <w:proofErr w:type="spellEnd"/>
      <w:r w:rsidRPr="00204175">
        <w:t xml:space="preserve">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 http://consumercal.org/california-online-privacy-protection-act-caloppa/#sthash.0FdRbT51.dpuf</w:t>
      </w:r>
    </w:p>
    <w:p w14:paraId="45E5189A" w14:textId="77777777" w:rsidR="0063752D" w:rsidRPr="00204175" w:rsidRDefault="0063752D" w:rsidP="0063752D">
      <w:pPr>
        <w:pStyle w:val="Heading2"/>
      </w:pPr>
      <w:r w:rsidRPr="00204175">
        <w:lastRenderedPageBreak/>
        <w:br/>
      </w:r>
      <w:r w:rsidRPr="0063752D">
        <w:t xml:space="preserve">According to </w:t>
      </w:r>
      <w:proofErr w:type="spellStart"/>
      <w:r w:rsidRPr="0063752D">
        <w:t>CalOPPA</w:t>
      </w:r>
      <w:proofErr w:type="spellEnd"/>
      <w:r w:rsidRPr="0063752D">
        <w:t>, we agree to the following:</w:t>
      </w:r>
    </w:p>
    <w:p w14:paraId="00ED94B4" w14:textId="77777777" w:rsidR="0063752D" w:rsidRPr="00204175" w:rsidRDefault="0063752D" w:rsidP="0063752D">
      <w:pPr>
        <w:jc w:val="both"/>
      </w:pPr>
      <w:r w:rsidRPr="00204175">
        <w:t>Users can visit our site anonymously.</w:t>
      </w:r>
    </w:p>
    <w:p w14:paraId="356E7F2E" w14:textId="77777777" w:rsidR="0063752D" w:rsidRPr="00204175" w:rsidRDefault="0063752D" w:rsidP="0063752D">
      <w:pPr>
        <w:jc w:val="both"/>
      </w:pPr>
      <w:r w:rsidRPr="00204175">
        <w:t>Once this privacy policy is created, we will add a link to it on our home page or as a minimum, on the first significant page after entering our website.</w:t>
      </w:r>
    </w:p>
    <w:p w14:paraId="6B11CD9E" w14:textId="77777777" w:rsidR="0063752D" w:rsidRPr="00204175" w:rsidRDefault="0063752D" w:rsidP="0063752D">
      <w:pPr>
        <w:jc w:val="both"/>
      </w:pPr>
      <w:r w:rsidRPr="00204175">
        <w:t>Our Privacy Policy link includes the word 'Privacy' and can easily be found on the page specified above.</w:t>
      </w:r>
    </w:p>
    <w:p w14:paraId="250A1DC3" w14:textId="77777777" w:rsidR="0063752D" w:rsidRPr="00204175" w:rsidRDefault="0063752D" w:rsidP="0063752D">
      <w:pPr>
        <w:pStyle w:val="Heading2"/>
      </w:pPr>
      <w:r w:rsidRPr="00204175">
        <w:br/>
        <w:t>You will be notified of any Privacy Policy changes:</w:t>
      </w:r>
    </w:p>
    <w:p w14:paraId="102482F5" w14:textId="77777777" w:rsidR="0063752D" w:rsidRPr="00204175" w:rsidRDefault="0063752D" w:rsidP="0063752D">
      <w:pPr>
        <w:jc w:val="both"/>
      </w:pPr>
      <w:r w:rsidRPr="00204175">
        <w:t>      </w:t>
      </w:r>
      <w:r w:rsidRPr="0063752D">
        <w:t>•</w:t>
      </w:r>
      <w:r w:rsidRPr="00204175">
        <w:t> Via Email</w:t>
      </w:r>
    </w:p>
    <w:p w14:paraId="63C09E8F" w14:textId="77777777" w:rsidR="0063752D" w:rsidRPr="00204175" w:rsidRDefault="0063752D" w:rsidP="0063752D">
      <w:pPr>
        <w:pStyle w:val="Heading2"/>
      </w:pPr>
      <w:r w:rsidRPr="00204175">
        <w:t>Can change your personal information:</w:t>
      </w:r>
    </w:p>
    <w:p w14:paraId="6F8FBE92" w14:textId="77777777" w:rsidR="0063752D" w:rsidRPr="00204175" w:rsidRDefault="0063752D" w:rsidP="0063752D">
      <w:pPr>
        <w:jc w:val="both"/>
      </w:pPr>
      <w:r w:rsidRPr="00204175">
        <w:t>      </w:t>
      </w:r>
      <w:r w:rsidRPr="0063752D">
        <w:t>•</w:t>
      </w:r>
      <w:r w:rsidRPr="00204175">
        <w:t> By logging in to your account</w:t>
      </w:r>
    </w:p>
    <w:p w14:paraId="788ED315" w14:textId="77777777" w:rsidR="0063752D" w:rsidRPr="00204175" w:rsidRDefault="0063752D" w:rsidP="0063752D">
      <w:pPr>
        <w:pStyle w:val="Heading2"/>
      </w:pPr>
      <w:r w:rsidRPr="00204175">
        <w:br/>
      </w:r>
      <w:r w:rsidRPr="0063752D">
        <w:t>How does our site handle Do Not Track signals?</w:t>
      </w:r>
    </w:p>
    <w:p w14:paraId="1A44CA23" w14:textId="77777777" w:rsidR="0063752D" w:rsidRPr="00204175" w:rsidRDefault="0063752D" w:rsidP="0063752D">
      <w:pPr>
        <w:jc w:val="both"/>
      </w:pPr>
      <w:r w:rsidRPr="00204175">
        <w:t xml:space="preserve">We </w:t>
      </w:r>
      <w:proofErr w:type="spellStart"/>
      <w:r w:rsidRPr="00204175">
        <w:t>honor</w:t>
      </w:r>
      <w:proofErr w:type="spellEnd"/>
      <w:r w:rsidRPr="00204175">
        <w:t xml:space="preserve"> Do Not Track signals and Do Not Track, plant cookies, or use advertising when a Do Not Track (DNT) browser mechanism is in place.</w:t>
      </w:r>
    </w:p>
    <w:p w14:paraId="5C0B5DC8" w14:textId="77777777" w:rsidR="0063752D" w:rsidRPr="00204175" w:rsidRDefault="0063752D" w:rsidP="0063752D">
      <w:pPr>
        <w:pStyle w:val="Heading2"/>
      </w:pPr>
      <w:r w:rsidRPr="00204175">
        <w:br/>
      </w:r>
      <w:r w:rsidRPr="0063752D">
        <w:t xml:space="preserve">Does our site allow third-party </w:t>
      </w:r>
      <w:proofErr w:type="spellStart"/>
      <w:r w:rsidRPr="0063752D">
        <w:t>behavioral</w:t>
      </w:r>
      <w:proofErr w:type="spellEnd"/>
      <w:r w:rsidRPr="0063752D">
        <w:t xml:space="preserve"> tracking?</w:t>
      </w:r>
    </w:p>
    <w:p w14:paraId="3B199CEB" w14:textId="77777777" w:rsidR="0063752D" w:rsidRPr="00204175" w:rsidRDefault="0063752D" w:rsidP="0063752D">
      <w:pPr>
        <w:jc w:val="both"/>
      </w:pPr>
      <w:r w:rsidRPr="00204175">
        <w:t xml:space="preserve">It's also important to note that we do not allow third-party </w:t>
      </w:r>
      <w:proofErr w:type="spellStart"/>
      <w:r w:rsidRPr="00204175">
        <w:t>behavioral</w:t>
      </w:r>
      <w:proofErr w:type="spellEnd"/>
      <w:r w:rsidRPr="00204175">
        <w:t xml:space="preserve"> tracking</w:t>
      </w:r>
    </w:p>
    <w:p w14:paraId="60A5C65A" w14:textId="77777777" w:rsidR="0063752D" w:rsidRPr="00204175" w:rsidRDefault="0063752D" w:rsidP="0063752D">
      <w:pPr>
        <w:jc w:val="both"/>
      </w:pPr>
    </w:p>
    <w:p w14:paraId="52B74283" w14:textId="77777777" w:rsidR="0063752D" w:rsidRPr="00204175" w:rsidRDefault="0063752D" w:rsidP="0063752D">
      <w:pPr>
        <w:pStyle w:val="Heading2"/>
      </w:pPr>
      <w:r w:rsidRPr="0063752D">
        <w:t>COPPA (Children Online Privacy Protection Act)</w:t>
      </w:r>
    </w:p>
    <w:p w14:paraId="5B7F70EF" w14:textId="77777777" w:rsidR="0063752D" w:rsidRPr="00204175" w:rsidRDefault="0063752D" w:rsidP="0063752D">
      <w:pPr>
        <w:spacing w:after="240"/>
        <w:jc w:val="both"/>
      </w:pPr>
      <w:r w:rsidRPr="00204175">
        <w:t>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w:t>
      </w:r>
    </w:p>
    <w:p w14:paraId="431C5664" w14:textId="77777777" w:rsidR="0063752D" w:rsidRPr="00204175" w:rsidRDefault="0063752D" w:rsidP="0063752D">
      <w:pPr>
        <w:jc w:val="both"/>
      </w:pPr>
      <w:r w:rsidRPr="00204175">
        <w:t>We do not specifically market to children under the age of 13 years old.</w:t>
      </w:r>
    </w:p>
    <w:p w14:paraId="312B24CD" w14:textId="77777777" w:rsidR="0063752D" w:rsidRPr="00204175" w:rsidRDefault="0063752D" w:rsidP="0063752D">
      <w:pPr>
        <w:jc w:val="both"/>
      </w:pPr>
      <w:r w:rsidRPr="00204175">
        <w:t>Do we let third-parties, including ad networks or plug-ins collect PII from children under 13?</w:t>
      </w:r>
    </w:p>
    <w:p w14:paraId="5F2FAA95" w14:textId="77777777" w:rsidR="0063752D" w:rsidRPr="00204175" w:rsidRDefault="0063752D" w:rsidP="0063752D">
      <w:pPr>
        <w:jc w:val="both"/>
      </w:pPr>
    </w:p>
    <w:p w14:paraId="42AFF55D" w14:textId="77777777" w:rsidR="0063752D" w:rsidRPr="00204175" w:rsidRDefault="0063752D" w:rsidP="0063752D">
      <w:pPr>
        <w:jc w:val="both"/>
      </w:pPr>
      <w:r w:rsidRPr="0063752D">
        <w:t>Fair Information Practices</w:t>
      </w:r>
    </w:p>
    <w:p w14:paraId="7364C574" w14:textId="77777777" w:rsidR="0063752D" w:rsidRPr="00204175" w:rsidRDefault="0063752D" w:rsidP="0063752D">
      <w:pPr>
        <w:spacing w:after="240"/>
        <w:jc w:val="both"/>
      </w:pPr>
      <w:r w:rsidRPr="00204175">
        <w:lastRenderedPageBreak/>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14:paraId="7BF7D6B8" w14:textId="77777777" w:rsidR="0063752D" w:rsidRPr="00204175" w:rsidRDefault="0063752D" w:rsidP="0063752D">
      <w:pPr>
        <w:jc w:val="both"/>
      </w:pPr>
      <w:r w:rsidRPr="0063752D">
        <w:t>In order to be in line with Fair Information Practices we will take the following responsive action, should a data breach occur:</w:t>
      </w:r>
    </w:p>
    <w:p w14:paraId="6DF53A1E" w14:textId="77777777" w:rsidR="0063752D" w:rsidRPr="00204175" w:rsidRDefault="0063752D" w:rsidP="0063752D">
      <w:pPr>
        <w:jc w:val="both"/>
      </w:pPr>
      <w:r w:rsidRPr="00204175">
        <w:t>We will notify you via email</w:t>
      </w:r>
    </w:p>
    <w:p w14:paraId="73C372AD" w14:textId="77777777" w:rsidR="0063752D" w:rsidRPr="00204175" w:rsidRDefault="0063752D" w:rsidP="0063752D">
      <w:pPr>
        <w:jc w:val="both"/>
      </w:pPr>
      <w:r w:rsidRPr="00204175">
        <w:t>      </w:t>
      </w:r>
      <w:r w:rsidRPr="0063752D">
        <w:t>•</w:t>
      </w:r>
      <w:r w:rsidRPr="00204175">
        <w:t> Within 7 business days</w:t>
      </w:r>
    </w:p>
    <w:p w14:paraId="2C1358B3" w14:textId="77777777" w:rsidR="0063752D" w:rsidRPr="00204175" w:rsidRDefault="0063752D" w:rsidP="0063752D">
      <w:pPr>
        <w:jc w:val="both"/>
      </w:pPr>
      <w:bookmarkStart w:id="0" w:name="_GoBack"/>
      <w:bookmarkEnd w:id="0"/>
      <w:r w:rsidRPr="00204175">
        <w:b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14:paraId="7D3E9C9F" w14:textId="77777777" w:rsidR="0063752D" w:rsidRPr="00204175" w:rsidRDefault="0063752D" w:rsidP="0063752D">
      <w:pPr>
        <w:jc w:val="both"/>
      </w:pPr>
    </w:p>
    <w:p w14:paraId="660B788B" w14:textId="77777777" w:rsidR="0063752D" w:rsidRPr="00204175" w:rsidRDefault="0063752D" w:rsidP="0063752D">
      <w:pPr>
        <w:pStyle w:val="Heading2"/>
      </w:pPr>
      <w:r w:rsidRPr="0063752D">
        <w:t>CAN SPAM Act</w:t>
      </w:r>
    </w:p>
    <w:p w14:paraId="611C6534" w14:textId="77777777" w:rsidR="0063752D" w:rsidRPr="00204175" w:rsidRDefault="0063752D" w:rsidP="0063752D">
      <w:pPr>
        <w:spacing w:after="240"/>
        <w:jc w:val="both"/>
      </w:pPr>
      <w:r w:rsidRPr="00204175">
        <w:t>The CAN-SPAM Act is a law that sets the rules for commercial email, establishes requirements for commercial messages, gives recipients the right to have emails stopped from being sent to them, and spells out tough penalties for violations.</w:t>
      </w:r>
    </w:p>
    <w:p w14:paraId="19636DA2" w14:textId="77777777" w:rsidR="0063752D" w:rsidRPr="00204175" w:rsidRDefault="0063752D" w:rsidP="0063752D">
      <w:pPr>
        <w:jc w:val="both"/>
      </w:pPr>
      <w:r w:rsidRPr="0063752D">
        <w:t>We collect your email address in order to:</w:t>
      </w:r>
    </w:p>
    <w:p w14:paraId="1671AF5A" w14:textId="77777777" w:rsidR="0063752D" w:rsidRPr="00204175" w:rsidRDefault="0063752D" w:rsidP="0063752D">
      <w:pPr>
        <w:jc w:val="both"/>
      </w:pPr>
      <w:r w:rsidRPr="00204175">
        <w:t>      </w:t>
      </w:r>
      <w:r w:rsidRPr="0063752D">
        <w:t>•</w:t>
      </w:r>
      <w:r w:rsidRPr="00204175">
        <w:t> Send information, respond to inquiries, and/or other requests or questions</w:t>
      </w:r>
    </w:p>
    <w:p w14:paraId="2260DED2" w14:textId="77777777" w:rsidR="0063752D" w:rsidRPr="00204175" w:rsidRDefault="0063752D" w:rsidP="0063752D">
      <w:pPr>
        <w:jc w:val="both"/>
      </w:pPr>
      <w:r w:rsidRPr="00204175">
        <w:t>      </w:t>
      </w:r>
      <w:r w:rsidRPr="0063752D">
        <w:t>•</w:t>
      </w:r>
      <w:r w:rsidRPr="00204175">
        <w:t> Process orders and to send information and updates pertaining to orders.</w:t>
      </w:r>
    </w:p>
    <w:p w14:paraId="7950F0EF" w14:textId="77777777" w:rsidR="0063752D" w:rsidRPr="00204175" w:rsidRDefault="0063752D" w:rsidP="0063752D">
      <w:pPr>
        <w:jc w:val="both"/>
      </w:pPr>
      <w:r w:rsidRPr="00204175">
        <w:t>      </w:t>
      </w:r>
      <w:r w:rsidRPr="0063752D">
        <w:t>•</w:t>
      </w:r>
      <w:r w:rsidRPr="00204175">
        <w:t> Send you additional information related to your product and/or service</w:t>
      </w:r>
    </w:p>
    <w:p w14:paraId="3137E814" w14:textId="77777777" w:rsidR="0063752D" w:rsidRPr="00204175" w:rsidRDefault="0063752D" w:rsidP="0063752D">
      <w:pPr>
        <w:jc w:val="both"/>
      </w:pPr>
      <w:r w:rsidRPr="00204175">
        <w:br/>
      </w:r>
      <w:r w:rsidRPr="0063752D">
        <w:t>To be in accordance with CANSPAM, we agree to the following:</w:t>
      </w:r>
    </w:p>
    <w:p w14:paraId="48CF066E" w14:textId="77777777" w:rsidR="0063752D" w:rsidRPr="00204175" w:rsidRDefault="0063752D" w:rsidP="0063752D">
      <w:pPr>
        <w:jc w:val="both"/>
      </w:pPr>
      <w:r w:rsidRPr="00204175">
        <w:t>      </w:t>
      </w:r>
      <w:r w:rsidRPr="0063752D">
        <w:t>•</w:t>
      </w:r>
      <w:r w:rsidRPr="00204175">
        <w:t> Not use false or misleading subjects or email addresses.</w:t>
      </w:r>
    </w:p>
    <w:p w14:paraId="49368885" w14:textId="77777777" w:rsidR="0063752D" w:rsidRPr="00204175" w:rsidRDefault="0063752D" w:rsidP="0063752D">
      <w:pPr>
        <w:jc w:val="both"/>
      </w:pPr>
      <w:r w:rsidRPr="00204175">
        <w:t>      </w:t>
      </w:r>
      <w:r w:rsidRPr="0063752D">
        <w:t>•</w:t>
      </w:r>
      <w:r w:rsidRPr="00204175">
        <w:t> Identify the message as an advertisement in some reasonable way.</w:t>
      </w:r>
    </w:p>
    <w:p w14:paraId="4C2038FF" w14:textId="77777777" w:rsidR="0063752D" w:rsidRPr="00204175" w:rsidRDefault="0063752D" w:rsidP="0063752D">
      <w:pPr>
        <w:jc w:val="both"/>
      </w:pPr>
      <w:r w:rsidRPr="00204175">
        <w:t>      </w:t>
      </w:r>
      <w:r w:rsidRPr="0063752D">
        <w:t>•</w:t>
      </w:r>
      <w:r w:rsidRPr="00204175">
        <w:t> Include the physical address of our business or site headquarters.</w:t>
      </w:r>
    </w:p>
    <w:p w14:paraId="0B3770F2" w14:textId="77777777" w:rsidR="0063752D" w:rsidRPr="00204175" w:rsidRDefault="0063752D" w:rsidP="0063752D">
      <w:pPr>
        <w:jc w:val="both"/>
      </w:pPr>
      <w:r w:rsidRPr="00204175">
        <w:lastRenderedPageBreak/>
        <w:t>      </w:t>
      </w:r>
      <w:r w:rsidRPr="0063752D">
        <w:t>•</w:t>
      </w:r>
      <w:r w:rsidRPr="00204175">
        <w:t> Monitor third-party email marketing services for compliance, if one is used.</w:t>
      </w:r>
    </w:p>
    <w:p w14:paraId="68F4B360" w14:textId="77777777" w:rsidR="0063752D" w:rsidRPr="00204175" w:rsidRDefault="0063752D" w:rsidP="0063752D">
      <w:pPr>
        <w:jc w:val="both"/>
      </w:pPr>
      <w:r w:rsidRPr="00204175">
        <w:t>      </w:t>
      </w:r>
      <w:r w:rsidRPr="0063752D">
        <w:t>•</w:t>
      </w:r>
      <w:r w:rsidRPr="00204175">
        <w:t> </w:t>
      </w:r>
      <w:proofErr w:type="spellStart"/>
      <w:r w:rsidRPr="00204175">
        <w:t>Honor</w:t>
      </w:r>
      <w:proofErr w:type="spellEnd"/>
      <w:r w:rsidRPr="00204175">
        <w:t xml:space="preserve"> opt-out/unsubscribe requests quickly.</w:t>
      </w:r>
    </w:p>
    <w:p w14:paraId="0E926450" w14:textId="77777777" w:rsidR="0063752D" w:rsidRPr="00204175" w:rsidRDefault="0063752D" w:rsidP="0063752D">
      <w:pPr>
        <w:jc w:val="both"/>
      </w:pPr>
      <w:r w:rsidRPr="00204175">
        <w:t>      </w:t>
      </w:r>
      <w:r w:rsidRPr="0063752D">
        <w:t>•</w:t>
      </w:r>
      <w:r w:rsidRPr="00204175">
        <w:t> Allow users to unsubscribe by using the link at the bottom of each email.</w:t>
      </w:r>
    </w:p>
    <w:p w14:paraId="211EFCE6" w14:textId="77777777" w:rsidR="0063752D" w:rsidRPr="00204175" w:rsidRDefault="0063752D" w:rsidP="0063752D">
      <w:pPr>
        <w:jc w:val="both"/>
      </w:pPr>
      <w:r w:rsidRPr="00204175">
        <w:br/>
      </w:r>
      <w:r w:rsidRPr="0063752D">
        <w:t xml:space="preserve">If at any </w:t>
      </w:r>
      <w:proofErr w:type="gramStart"/>
      <w:r w:rsidRPr="0063752D">
        <w:t>time</w:t>
      </w:r>
      <w:proofErr w:type="gramEnd"/>
      <w:r w:rsidRPr="0063752D">
        <w:t xml:space="preserve"> you would like to unsubscribe from receiving future emails, you can email us at</w:t>
      </w:r>
    </w:p>
    <w:p w14:paraId="3CD8C0FF" w14:textId="77777777" w:rsidR="0063752D" w:rsidRPr="00204175" w:rsidRDefault="0063752D" w:rsidP="0063752D">
      <w:pPr>
        <w:jc w:val="both"/>
      </w:pPr>
      <w:r w:rsidRPr="00204175">
        <w:t>support@kamamishu.com and we will promptly remove you from </w:t>
      </w:r>
      <w:r w:rsidRPr="0063752D">
        <w:t>ALL</w:t>
      </w:r>
      <w:r w:rsidRPr="00204175">
        <w:t> correspondence.</w:t>
      </w:r>
    </w:p>
    <w:p w14:paraId="6270CE60" w14:textId="77777777" w:rsidR="0063752D" w:rsidRPr="00204175" w:rsidRDefault="0063752D" w:rsidP="0063752D">
      <w:pPr>
        <w:spacing w:after="240"/>
        <w:jc w:val="both"/>
      </w:pPr>
    </w:p>
    <w:p w14:paraId="1CAA2D9E" w14:textId="77777777" w:rsidR="0063752D" w:rsidRPr="00204175" w:rsidRDefault="0063752D" w:rsidP="0063752D">
      <w:pPr>
        <w:pStyle w:val="Heading2"/>
      </w:pPr>
      <w:r w:rsidRPr="0063752D">
        <w:t>Contacting Us</w:t>
      </w:r>
    </w:p>
    <w:p w14:paraId="47A4B9B9" w14:textId="77777777" w:rsidR="0063752D" w:rsidRPr="00204175" w:rsidRDefault="0063752D" w:rsidP="0063752D">
      <w:pPr>
        <w:spacing w:after="240"/>
        <w:jc w:val="both"/>
      </w:pPr>
      <w:r w:rsidRPr="00204175">
        <w:t>If there are any questions regarding this privacy policy, you may contact us using the information below.</w:t>
      </w:r>
    </w:p>
    <w:p w14:paraId="1575D84F" w14:textId="77777777" w:rsidR="0063752D" w:rsidRPr="00204175" w:rsidRDefault="0063752D" w:rsidP="0063752D">
      <w:pPr>
        <w:jc w:val="both"/>
      </w:pPr>
      <w:r w:rsidRPr="00204175">
        <w:t>https://kamamishu.com</w:t>
      </w:r>
    </w:p>
    <w:p w14:paraId="64F809F7" w14:textId="77777777" w:rsidR="0063752D" w:rsidRPr="00204175" w:rsidRDefault="0063752D" w:rsidP="0063752D">
      <w:pPr>
        <w:jc w:val="both"/>
      </w:pPr>
      <w:r w:rsidRPr="00204175">
        <w:t>Bengaluru</w:t>
      </w:r>
    </w:p>
    <w:p w14:paraId="1AA33C92" w14:textId="77777777" w:rsidR="0063752D" w:rsidRPr="00204175" w:rsidRDefault="0063752D" w:rsidP="0063752D">
      <w:pPr>
        <w:jc w:val="both"/>
      </w:pPr>
      <w:proofErr w:type="spellStart"/>
      <w:r w:rsidRPr="00204175">
        <w:t>Benaluru</w:t>
      </w:r>
      <w:proofErr w:type="spellEnd"/>
      <w:r w:rsidRPr="00204175">
        <w:t>, Karnataka 560037</w:t>
      </w:r>
    </w:p>
    <w:p w14:paraId="03577FD7" w14:textId="77777777" w:rsidR="0063752D" w:rsidRPr="00204175" w:rsidRDefault="0063752D" w:rsidP="0063752D">
      <w:pPr>
        <w:jc w:val="both"/>
      </w:pPr>
      <w:r w:rsidRPr="00204175">
        <w:t>India</w:t>
      </w:r>
    </w:p>
    <w:p w14:paraId="4ED00391" w14:textId="77777777" w:rsidR="0063752D" w:rsidRPr="00204175" w:rsidRDefault="0063752D" w:rsidP="0063752D">
      <w:pPr>
        <w:jc w:val="both"/>
      </w:pPr>
      <w:r w:rsidRPr="00204175">
        <w:t>support@kamamishu.com</w:t>
      </w:r>
    </w:p>
    <w:p w14:paraId="1D25AED0" w14:textId="77777777" w:rsidR="00774F0C" w:rsidRDefault="00774F0C"/>
    <w:sectPr w:rsidR="00774F0C" w:rsidSect="002255F6">
      <w:footerReference w:type="default" r:id="rId8"/>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87296" w14:textId="77777777" w:rsidR="00664501" w:rsidRDefault="00664501">
      <w:pPr>
        <w:spacing w:after="0" w:line="240" w:lineRule="auto"/>
      </w:pPr>
      <w:r>
        <w:separator/>
      </w:r>
    </w:p>
  </w:endnote>
  <w:endnote w:type="continuationSeparator" w:id="0">
    <w:p w14:paraId="61B0CA4B" w14:textId="77777777" w:rsidR="00664501" w:rsidRDefault="0066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굴림">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15F08ACC" w14:textId="77777777" w:rsidR="00774F0C" w:rsidRDefault="002255F6">
        <w:r>
          <w:fldChar w:fldCharType="begin"/>
        </w:r>
        <w:r>
          <w:instrText xml:space="preserve"> PAGE   \* MERGEFORMAT </w:instrText>
        </w:r>
        <w:r>
          <w:fldChar w:fldCharType="separate"/>
        </w:r>
        <w:r w:rsidR="0063752D">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2A7B6" w14:textId="77777777" w:rsidR="00664501" w:rsidRDefault="00664501">
      <w:pPr>
        <w:spacing w:after="0" w:line="240" w:lineRule="auto"/>
      </w:pPr>
      <w:r>
        <w:separator/>
      </w:r>
    </w:p>
  </w:footnote>
  <w:footnote w:type="continuationSeparator" w:id="0">
    <w:p w14:paraId="132AA467" w14:textId="77777777" w:rsidR="00664501" w:rsidRDefault="0066450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857FD0"/>
    <w:multiLevelType w:val="hybridMultilevel"/>
    <w:tmpl w:val="268C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35"/>
    <w:rsid w:val="002255F6"/>
    <w:rsid w:val="0063752D"/>
    <w:rsid w:val="00664501"/>
    <w:rsid w:val="00774F0C"/>
    <w:rsid w:val="008047AA"/>
    <w:rsid w:val="00820835"/>
    <w:rsid w:val="00A278E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E8C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47AA"/>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820835"/>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20835"/>
    <w:pPr>
      <w:ind w:left="720"/>
      <w:contextualSpacing/>
    </w:pPr>
  </w:style>
  <w:style w:type="character" w:customStyle="1" w:styleId="Heading2Char">
    <w:name w:val="Heading 2 Char"/>
    <w:basedOn w:val="DefaultParagraphFont"/>
    <w:link w:val="Heading2"/>
    <w:uiPriority w:val="9"/>
    <w:rsid w:val="00820835"/>
    <w:rPr>
      <w:rFonts w:asciiTheme="majorHAnsi" w:eastAsiaTheme="majorEastAsia" w:hAnsiTheme="majorHAnsi" w:cstheme="majorBidi"/>
      <w:color w:val="BF5B00"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7614">
      <w:bodyDiv w:val="1"/>
      <w:marLeft w:val="0"/>
      <w:marRight w:val="0"/>
      <w:marTop w:val="0"/>
      <w:marBottom w:val="0"/>
      <w:divBdr>
        <w:top w:val="none" w:sz="0" w:space="0" w:color="auto"/>
        <w:left w:val="none" w:sz="0" w:space="0" w:color="auto"/>
        <w:bottom w:val="none" w:sz="0" w:space="0" w:color="auto"/>
        <w:right w:val="none" w:sz="0" w:space="0" w:color="auto"/>
      </w:divBdr>
    </w:div>
    <w:div w:id="133647418">
      <w:bodyDiv w:val="1"/>
      <w:marLeft w:val="0"/>
      <w:marRight w:val="0"/>
      <w:marTop w:val="0"/>
      <w:marBottom w:val="0"/>
      <w:divBdr>
        <w:top w:val="none" w:sz="0" w:space="0" w:color="auto"/>
        <w:left w:val="none" w:sz="0" w:space="0" w:color="auto"/>
        <w:bottom w:val="none" w:sz="0" w:space="0" w:color="auto"/>
        <w:right w:val="none" w:sz="0" w:space="0" w:color="auto"/>
      </w:divBdr>
    </w:div>
    <w:div w:id="172378169">
      <w:bodyDiv w:val="1"/>
      <w:marLeft w:val="0"/>
      <w:marRight w:val="0"/>
      <w:marTop w:val="0"/>
      <w:marBottom w:val="0"/>
      <w:divBdr>
        <w:top w:val="none" w:sz="0" w:space="0" w:color="auto"/>
        <w:left w:val="none" w:sz="0" w:space="0" w:color="auto"/>
        <w:bottom w:val="none" w:sz="0" w:space="0" w:color="auto"/>
        <w:right w:val="none" w:sz="0" w:space="0" w:color="auto"/>
      </w:divBdr>
    </w:div>
    <w:div w:id="681977485">
      <w:bodyDiv w:val="1"/>
      <w:marLeft w:val="0"/>
      <w:marRight w:val="0"/>
      <w:marTop w:val="0"/>
      <w:marBottom w:val="0"/>
      <w:divBdr>
        <w:top w:val="none" w:sz="0" w:space="0" w:color="auto"/>
        <w:left w:val="none" w:sz="0" w:space="0" w:color="auto"/>
        <w:bottom w:val="none" w:sz="0" w:space="0" w:color="auto"/>
        <w:right w:val="none" w:sz="0" w:space="0" w:color="auto"/>
      </w:divBdr>
    </w:div>
    <w:div w:id="18091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굴림">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5D"/>
    <w:rsid w:val="004C765D"/>
  </w:rsids>
  <m:mathPr>
    <m:mathFont m:val="Cambria Math"/>
    <m:brkBin m:val="before"/>
    <m:brkBinSub m:val="--"/>
    <m:smallFrac m:val="0"/>
    <m:dispDef/>
    <m:lMargin m:val="0"/>
    <m:rMargin m:val="0"/>
    <m:defJc m:val="centerGroup"/>
    <m:wrapIndent m:val="1440"/>
    <m:intLim m:val="subSup"/>
    <m:naryLim m:val="undOvr"/>
  </m:mathPr>
  <w:themeFontLang w:val="en-GB" w:eastAsia="x-none" w:bidi="te-I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te-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287B382B3464297787811B767DE4A">
    <w:name w:val="0B7287B382B3464297787811B767DE4A"/>
  </w:style>
  <w:style w:type="paragraph" w:customStyle="1" w:styleId="CE7642A8EA07C14D93923389EDF6E75D">
    <w:name w:val="CE7642A8EA07C14D93923389EDF6E75D"/>
  </w:style>
  <w:style w:type="paragraph" w:customStyle="1" w:styleId="9802A866A7088040B136BF9CB7831197">
    <w:name w:val="9802A866A7088040B136BF9CB7831197"/>
  </w:style>
  <w:style w:type="paragraph" w:customStyle="1" w:styleId="BB767241E44A5445979411422EA5BB91">
    <w:name w:val="BB767241E44A5445979411422EA5B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3</TotalTime>
  <Pages>5</Pages>
  <Words>1191</Words>
  <Characters>6791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Kavuri</dc:creator>
  <cp:keywords/>
  <dc:description/>
  <cp:lastModifiedBy>Sateesh Kavuri</cp:lastModifiedBy>
  <cp:revision>1</cp:revision>
  <dcterms:created xsi:type="dcterms:W3CDTF">2017-08-02T08:19:00Z</dcterms:created>
  <dcterms:modified xsi:type="dcterms:W3CDTF">2017-08-02T10:20:00Z</dcterms:modified>
</cp:coreProperties>
</file>